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C6" w:rsidRDefault="0056323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07.65pt;margin-top:483.05pt;width:217.4pt;height:18.55pt;z-index:251657728;mso-position-horizontal-relative:page;mso-position-vertical-relative:page" filled="f" stroked="f">
            <v:textbox style="mso-next-textbox:#_x0000_s1046;mso-fit-shape-to-text:t">
              <w:txbxContent>
                <w:p w:rsidR="00880CC6" w:rsidRPr="0056323B" w:rsidRDefault="00EF1F35">
                  <w:pPr>
                    <w:pStyle w:val="Signatures"/>
                    <w:rPr>
                      <w:u w:val="single"/>
                    </w:rPr>
                  </w:pPr>
                  <w:r>
                    <w:t>Group Leader</w:t>
                  </w:r>
                  <w:r w:rsidR="0047220D">
                    <w:t xml:space="preserve"> </w:t>
                  </w:r>
                  <w:r w:rsidR="00076DF6">
                    <w:rPr>
                      <w:u w:val="single"/>
                    </w:rPr>
                    <w:t>____________________</w:t>
                  </w:r>
                  <w:r w:rsidR="0056323B" w:rsidRPr="0056323B">
                    <w:rPr>
                      <w:u w:val="single"/>
                    </w:rPr>
                    <w:t xml:space="preserve">    </w:t>
                  </w:r>
                  <w:r w:rsidR="004A5DF1" w:rsidRPr="0056323B">
                    <w:rPr>
                      <w:u w:val="single"/>
                    </w:rPr>
                    <w:t xml:space="preserve">    </w:t>
                  </w:r>
                </w:p>
              </w:txbxContent>
            </v:textbox>
            <w10:wrap anchorx="page" anchory="page"/>
          </v:shape>
        </w:pict>
      </w:r>
      <w:r w:rsidR="004A5DF1">
        <w:rPr>
          <w:noProof/>
          <w:lang w:val="en-AU" w:eastAsia="en-AU"/>
        </w:rPr>
        <w:pict>
          <v:shape id="_x0000_s1050" type="#_x0000_t202" style="position:absolute;left:0;text-align:left;margin-left:464.85pt;margin-top:483.05pt;width:205.5pt;height:29.9pt;z-index:251660800;mso-position-horizontal-relative:page;mso-position-vertical-relative:page" filled="f" stroked="f">
            <v:textbox style="mso-next-textbox:#_x0000_s1050;mso-fit-shape-to-text:t">
              <w:txbxContent>
                <w:p w:rsidR="00EF1F35" w:rsidRDefault="00EF1F35" w:rsidP="00EF1F35">
                  <w:pPr>
                    <w:pStyle w:val="Signatures"/>
                  </w:pPr>
                  <w:r>
                    <w:t xml:space="preserve">Group </w:t>
                  </w:r>
                  <w:r w:rsidR="00076DF6">
                    <w:rPr>
                      <w:u w:val="single"/>
                    </w:rPr>
                    <w:t>_____Kingsford Smith_____</w:t>
                  </w:r>
                </w:p>
              </w:txbxContent>
            </v:textbox>
            <w10:wrap anchorx="page" anchory="page"/>
          </v:shape>
        </w:pict>
      </w:r>
      <w:r w:rsidR="004A5DF1">
        <w:rPr>
          <w:noProof/>
          <w:lang w:eastAsia="en-AU"/>
        </w:rPr>
        <w:drawing>
          <wp:anchor distT="0" distB="0" distL="114300" distR="114300" simplePos="0" relativeHeight="251662848" behindDoc="0" locked="0" layoutInCell="1" allowOverlap="1" wp14:anchorId="1BAA52EF" wp14:editId="703C641A">
            <wp:simplePos x="0" y="0"/>
            <wp:positionH relativeFrom="margin">
              <wp:posOffset>3902710</wp:posOffset>
            </wp:positionH>
            <wp:positionV relativeFrom="paragraph">
              <wp:posOffset>4577715</wp:posOffset>
            </wp:positionV>
            <wp:extent cx="793750" cy="1198245"/>
            <wp:effectExtent l="0" t="0" r="0" b="0"/>
            <wp:wrapNone/>
            <wp:docPr id="8" name="irc_mi" descr="http://www.scouts.com.au/images/newsletter/Image/scouts%20australia%20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couts.com.au/images/newsletter/Image/scouts%20australia%20COLO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DF1">
        <w:rPr>
          <w:noProof/>
        </w:rPr>
        <w:pict>
          <v:line id="_x0000_s1048" style="position:absolute;left:0;text-align:left;z-index:251659776;mso-position-horizontal-relative:text;mso-position-vertical-relative:text" from="241.5pt,298.3pt" to="442.5pt,298.3pt" strokecolor="#bbcfb9 [1944]" strokeweight=".5pt"/>
        </w:pict>
      </w:r>
      <w:r w:rsidR="004A5DF1">
        <w:rPr>
          <w:noProof/>
        </w:rPr>
        <w:pict>
          <v:shape id="_x0000_s1035" type="#_x0000_t202" style="position:absolute;left:0;text-align:left;margin-left:86.1pt;margin-top:184.9pt;width:619.8pt;height:222.65pt;z-index:251654656;mso-position-horizontal-relative:page;mso-position-vertical-relative:page" filled="f" stroked="f">
            <v:textbox style="mso-next-textbox:#_x0000_s1035">
              <w:txbxContent>
                <w:p w:rsidR="00880CC6" w:rsidRDefault="0047220D">
                  <w:pPr>
                    <w:pStyle w:val="Certificationtext"/>
                  </w:pPr>
                  <w:r>
                    <w:t>awarded to</w:t>
                  </w:r>
                </w:p>
                <w:sdt>
                  <w:sdtPr>
                    <w:id w:val="-819271370"/>
                    <w:placeholder>
                      <w:docPart w:val="8E98E0852EC643A4921F23C2A2440BB2"/>
                    </w:placeholder>
                  </w:sdtPr>
                  <w:sdtEndPr/>
                  <w:sdtContent>
                    <w:p w:rsidR="00880CC6" w:rsidRDefault="00EF1F35">
                      <w:pPr>
                        <w:pStyle w:val="Heading2"/>
                      </w:pPr>
                      <w:r>
                        <w:t>Phil</w:t>
                      </w:r>
                    </w:p>
                  </w:sdtContent>
                </w:sdt>
                <w:p w:rsidR="00880CC6" w:rsidRDefault="0047220D">
                  <w:pPr>
                    <w:pStyle w:val="Description"/>
                  </w:pPr>
                  <w:r>
                    <w:t>For being an Outstandi</w:t>
                  </w:r>
                  <w:bookmarkStart w:id="0" w:name="_GoBack"/>
                  <w:bookmarkEnd w:id="0"/>
                  <w:r>
                    <w:t xml:space="preserve">ng </w:t>
                  </w:r>
                  <w:r w:rsidR="00EF1F35">
                    <w:t>Assistant Joey Leader</w:t>
                  </w:r>
                  <w:r w:rsidR="00F14D08">
                    <w:t>.</w:t>
                  </w:r>
                </w:p>
                <w:p w:rsidR="00880CC6" w:rsidRDefault="0047220D" w:rsidP="00EE35A9">
                  <w:pPr>
                    <w:pStyle w:val="Description"/>
                  </w:pPr>
                  <w:r w:rsidRPr="00EE35A9">
                    <w:t xml:space="preserve">We </w:t>
                  </w:r>
                  <w:r w:rsidR="00EF1F35">
                    <w:t>thank you for your service.</w:t>
                  </w:r>
                </w:p>
                <w:p w:rsidR="004A5DF1" w:rsidRDefault="004A5DF1">
                  <w:pPr>
                    <w:pStyle w:val="DateYear"/>
                  </w:pPr>
                </w:p>
                <w:p w:rsidR="00880CC6" w:rsidRDefault="0047220D">
                  <w:pPr>
                    <w:pStyle w:val="DateYear"/>
                  </w:pPr>
                  <w:r>
                    <w:t xml:space="preserve">Awarded this </w:t>
                  </w:r>
                  <w:r w:rsidR="00B054D8">
                    <w:t>24</w:t>
                  </w:r>
                  <w:r w:rsidR="00B054D8" w:rsidRPr="00B054D8">
                    <w:rPr>
                      <w:vertAlign w:val="superscript"/>
                    </w:rPr>
                    <w:t>th</w:t>
                  </w:r>
                  <w:r w:rsidR="00B054D8">
                    <w:t xml:space="preserve"> </w:t>
                  </w:r>
                  <w:r>
                    <w:t xml:space="preserve">day of </w:t>
                  </w:r>
                  <w:r w:rsidR="00B054D8">
                    <w:t>November</w:t>
                  </w:r>
                  <w:r>
                    <w:t>, 20</w:t>
                  </w:r>
                  <w:r w:rsidR="00B054D8">
                    <w:t>14</w:t>
                  </w:r>
                </w:p>
              </w:txbxContent>
            </v:textbox>
            <w10:wrap anchorx="page" anchory="page"/>
          </v:shape>
        </w:pict>
      </w:r>
      <w:r w:rsidR="001A43EA">
        <w:rPr>
          <w:noProof/>
        </w:rPr>
        <w:pict>
          <v:shape id="_x0000_s1041" type="#_x0000_t202" style="position:absolute;left:0;text-align:left;margin-left:134.35pt;margin-top:118.95pt;width:524.4pt;height:37.75pt;z-index:251655680;mso-position-horizontal-relative:page;mso-position-vertical-relative:page" stroked="f">
            <v:fill opacity="0"/>
            <v:textbox style="mso-next-textbox:#_x0000_s1041;mso-fit-shape-to-text:t">
              <w:txbxContent>
                <w:p w:rsidR="00880CC6" w:rsidRDefault="0047220D" w:rsidP="002A7F10">
                  <w:pPr>
                    <w:pStyle w:val="Heading1"/>
                  </w:pPr>
                  <w:r>
                    <w:t xml:space="preserve">certificate of </w:t>
                  </w:r>
                  <w:r w:rsidRPr="002A7F10">
                    <w:t>appreciation</w:t>
                  </w:r>
                </w:p>
              </w:txbxContent>
            </v:textbox>
            <w10:wrap anchorx="page" anchory="page"/>
          </v:shape>
        </w:pict>
      </w:r>
      <w:r w:rsidR="001A43EA">
        <w:rPr>
          <w:noProof/>
        </w:rPr>
        <w:pict>
          <v:shape id="_x0000_s1042" type="#_x0000_t202" style="position:absolute;left:0;text-align:left;margin-left:0;margin-top:0;width:725.25pt;height:538.05pt;z-index:-251662848;mso-position-horizontal:center;mso-position-horizontal-relative:page;mso-position-vertical:center;mso-position-vertical-relative:page" o:allowincell="f" filled="f" stroked="f">
            <v:textbox style="mso-next-textbox:#_x0000_s1042;mso-fit-shape-to-text:t" inset="0,0,0,0">
              <w:txbxContent>
                <w:p w:rsidR="00880CC6" w:rsidRDefault="0047220D"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 wp14:anchorId="5F65A872" wp14:editId="59FBFDB2">
                        <wp:extent cx="9055735" cy="6828790"/>
                        <wp:effectExtent l="19050" t="0" r="0" b="0"/>
                        <wp:docPr id="11" name="Picture 11" descr="highschool_border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ighschool_border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55735" cy="6828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880CC6" w:rsidSect="00880CC6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F1F35"/>
    <w:rsid w:val="00046412"/>
    <w:rsid w:val="00046952"/>
    <w:rsid w:val="00076DF6"/>
    <w:rsid w:val="001A43EA"/>
    <w:rsid w:val="002A7F10"/>
    <w:rsid w:val="00384147"/>
    <w:rsid w:val="0047220D"/>
    <w:rsid w:val="004A5DF1"/>
    <w:rsid w:val="004F7725"/>
    <w:rsid w:val="0056323B"/>
    <w:rsid w:val="006408BA"/>
    <w:rsid w:val="007846C0"/>
    <w:rsid w:val="00880CC6"/>
    <w:rsid w:val="00936DF5"/>
    <w:rsid w:val="00B054D8"/>
    <w:rsid w:val="00B837B4"/>
    <w:rsid w:val="00C024A2"/>
    <w:rsid w:val="00C04550"/>
    <w:rsid w:val="00CF3492"/>
    <w:rsid w:val="00D96C57"/>
    <w:rsid w:val="00EE35A9"/>
    <w:rsid w:val="00EF1F35"/>
    <w:rsid w:val="00F14D08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>
      <o:colormru v:ext="edit" colors="#591a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Heading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Heading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BalloonText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6C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una\AppData\Local\Temp\TS0102477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8E0852EC643A4921F23C2A244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0977D-5BCA-4BDC-BDD1-E90E91850F4F}"/>
      </w:docPartPr>
      <w:docPartBody>
        <w:p w:rsidR="00000000" w:rsidRDefault="00B55E4F">
          <w:pPr>
            <w:pStyle w:val="8E98E0852EC643A4921F23C2A2440BB2"/>
          </w:pPr>
          <w:r>
            <w:fldChar w:fldCharType="begin"/>
          </w:r>
          <w:r>
            <w:instrText>MACROBUTTON DoFieldClick [Name]</w:instrText>
          </w:r>
          <w: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F"/>
    <w:rsid w:val="00B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98E0852EC643A4921F23C2A2440BB2">
    <w:name w:val="8E98E0852EC643A4921F23C2A2440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98E0852EC643A4921F23C2A2440BB2">
    <w:name w:val="8E98E0852EC643A4921F23C2A2440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0B107C-2062-4A7B-8C27-C34F2C110B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TS010247717</Template>
  <TotalTime>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recognition for administrative professional</vt:lpstr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creator>phauna</dc:creator>
  <cp:lastModifiedBy>phauna</cp:lastModifiedBy>
  <cp:revision>10</cp:revision>
  <cp:lastPrinted>2014-11-22T05:45:00Z</cp:lastPrinted>
  <dcterms:created xsi:type="dcterms:W3CDTF">2014-11-22T04:56:00Z</dcterms:created>
  <dcterms:modified xsi:type="dcterms:W3CDTF">2014-11-22T05:47:00Z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TC102477179990</vt:lpwstr>
  </property>
</Properties>
</file>